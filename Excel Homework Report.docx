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F21D6" w14:textId="77777777" w:rsidR="004D6773" w:rsidRDefault="00CD2B4D">
      <w:r>
        <w:t xml:space="preserve">Excel Homework Report </w:t>
      </w:r>
    </w:p>
    <w:p w14:paraId="2FD1C704" w14:textId="77777777" w:rsidR="00CD2B4D" w:rsidRDefault="00CD2B4D">
      <w:bookmarkStart w:id="0" w:name="_GoBack"/>
      <w:bookmarkEnd w:id="0"/>
    </w:p>
    <w:sectPr w:rsidR="00CD2B4D" w:rsidSect="00C7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D5"/>
    <w:rsid w:val="004D6773"/>
    <w:rsid w:val="00C72BD5"/>
    <w:rsid w:val="00C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3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Excel Homework Report.docx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2020-03-12T19:15:00Z</dcterms:created>
  <dcterms:modified xsi:type="dcterms:W3CDTF">2020-03-18T21:21:00Z</dcterms:modified>
</cp:coreProperties>
</file>